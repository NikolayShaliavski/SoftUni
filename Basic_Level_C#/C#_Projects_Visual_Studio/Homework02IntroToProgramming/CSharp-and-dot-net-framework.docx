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35" w:rsidRPr="008E3A80" w:rsidRDefault="00313D35" w:rsidP="008E3A8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Differences between C# and .NET Framework</w:t>
      </w:r>
    </w:p>
    <w:p w:rsidR="00313D35" w:rsidRDefault="00313D35" w:rsidP="008E3A80">
      <w:pPr>
        <w:rPr>
          <w:lang w:val="en-US"/>
        </w:rPr>
      </w:pPr>
    </w:p>
    <w:p w:rsidR="00313D35" w:rsidRDefault="00313D35" w:rsidP="008E3A80">
      <w:pPr>
        <w:jc w:val="center"/>
        <w:rPr>
          <w:lang w:val="en-US"/>
        </w:rPr>
      </w:pPr>
    </w:p>
    <w:p w:rsidR="00313D35" w:rsidRDefault="00313D35" w:rsidP="008E3A80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5pt;height:324pt">
            <v:imagedata r:id="rId4" r:href="rId5"/>
          </v:shape>
        </w:pict>
      </w:r>
    </w:p>
    <w:p w:rsidR="00313D35" w:rsidRDefault="00313D35" w:rsidP="008E3A80">
      <w:pPr>
        <w:jc w:val="center"/>
        <w:rPr>
          <w:lang w:val="en-US"/>
        </w:rPr>
      </w:pPr>
    </w:p>
    <w:p w:rsidR="00313D35" w:rsidRDefault="00313D35" w:rsidP="008E3A80">
      <w:pPr>
        <w:jc w:val="center"/>
        <w:rPr>
          <w:lang w:val="en-US"/>
        </w:rPr>
      </w:pPr>
    </w:p>
    <w:p w:rsidR="00313D35" w:rsidRPr="008E3A80" w:rsidRDefault="00313D35" w:rsidP="008E3A80">
      <w:pPr>
        <w:jc w:val="both"/>
        <w:rPr>
          <w:lang w:val="en-US"/>
        </w:rPr>
      </w:pPr>
    </w:p>
    <w:p w:rsidR="00313D35" w:rsidRPr="008E3A80" w:rsidRDefault="00313D35" w:rsidP="008E3A80">
      <w:pPr>
        <w:jc w:val="both"/>
      </w:pPr>
    </w:p>
    <w:p w:rsidR="00313D35" w:rsidRDefault="00313D35" w:rsidP="008E3A80">
      <w:pPr>
        <w:ind w:firstLine="708"/>
        <w:jc w:val="both"/>
        <w:rPr>
          <w:b/>
          <w:u w:val="single"/>
          <w:lang w:val="en-US"/>
        </w:rPr>
      </w:pPr>
      <w:r>
        <w:rPr>
          <w:b/>
          <w:bCs/>
        </w:rPr>
        <w:t>.NET Framework</w:t>
      </w:r>
      <w:r>
        <w:t xml:space="preserve"> is a </w:t>
      </w:r>
      <w:r w:rsidRPr="008E3A80">
        <w:t>software framework</w:t>
      </w:r>
      <w:r>
        <w:t xml:space="preserve"> developed by </w:t>
      </w:r>
      <w:r w:rsidRPr="008E3A80">
        <w:t>Microsoft</w:t>
      </w:r>
      <w:r>
        <w:t xml:space="preserve"> that runs primarily on </w:t>
      </w:r>
      <w:r w:rsidRPr="008E3A80">
        <w:t>Microsoft Windows</w:t>
      </w:r>
      <w:r>
        <w:t xml:space="preserve">. It includes a large </w:t>
      </w:r>
      <w:r w:rsidRPr="008E3A80">
        <w:t>class library</w:t>
      </w:r>
      <w:r>
        <w:t xml:space="preserve"> known as </w:t>
      </w:r>
      <w:r w:rsidRPr="008E3A80">
        <w:rPr>
          <w:b/>
          <w:u w:val="single"/>
        </w:rPr>
        <w:t>Framework Class Library (FCL)</w:t>
      </w:r>
      <w:r>
        <w:t xml:space="preserve"> and provides </w:t>
      </w:r>
      <w:r w:rsidRPr="008E3A80">
        <w:t>language interoperability</w:t>
      </w:r>
      <w:r>
        <w:t xml:space="preserve"> (each language can use code written in other languages) across several </w:t>
      </w:r>
      <w:r w:rsidRPr="008E3A80">
        <w:t>programming languages</w:t>
      </w:r>
      <w:r>
        <w:t xml:space="preserve">. Programs written for .NET Framework execute in a </w:t>
      </w:r>
      <w:r w:rsidRPr="008E3A80">
        <w:t>software</w:t>
      </w:r>
      <w:r>
        <w:t xml:space="preserve"> environment (as contrasted to </w:t>
      </w:r>
      <w:r w:rsidRPr="008E3A80">
        <w:t>hardware</w:t>
      </w:r>
      <w:r>
        <w:t xml:space="preserve"> environment), known as </w:t>
      </w:r>
      <w:r w:rsidRPr="008E3A80">
        <w:rPr>
          <w:b/>
          <w:u w:val="single"/>
        </w:rPr>
        <w:t>Common Language Runtime (CLR)</w:t>
      </w:r>
      <w:r>
        <w:t xml:space="preserve">, an </w:t>
      </w:r>
      <w:r w:rsidRPr="008E3A80">
        <w:t>application virtual machine</w:t>
      </w:r>
      <w:r>
        <w:t xml:space="preserve"> that provides services such as security, </w:t>
      </w:r>
      <w:r w:rsidRPr="008E3A80">
        <w:t>memory management</w:t>
      </w:r>
      <w:r>
        <w:t xml:space="preserve">, and </w:t>
      </w:r>
      <w:r w:rsidRPr="008E3A80">
        <w:t>exception handling</w:t>
      </w:r>
      <w:r>
        <w:t xml:space="preserve">. </w:t>
      </w:r>
      <w:r w:rsidRPr="008E3A80">
        <w:rPr>
          <w:b/>
          <w:u w:val="single"/>
        </w:rPr>
        <w:t>FCL and CLR together constitute .NET Framework.</w:t>
      </w:r>
    </w:p>
    <w:p w:rsidR="00313D35" w:rsidRDefault="00313D35" w:rsidP="008E3A80">
      <w:pPr>
        <w:ind w:firstLine="708"/>
        <w:jc w:val="both"/>
        <w:rPr>
          <w:b/>
          <w:u w:val="single"/>
          <w:lang w:val="en-US"/>
        </w:rPr>
      </w:pPr>
    </w:p>
    <w:p w:rsidR="00313D35" w:rsidRPr="008E3A80" w:rsidRDefault="00313D35" w:rsidP="008E3A80">
      <w:pPr>
        <w:ind w:firstLine="708"/>
        <w:jc w:val="both"/>
        <w:rPr>
          <w:lang w:val="en-US"/>
        </w:rPr>
      </w:pPr>
      <w:r>
        <w:rPr>
          <w:b/>
          <w:lang w:val="en-US"/>
        </w:rPr>
        <w:t xml:space="preserve">C# </w:t>
      </w:r>
      <w:r>
        <w:rPr>
          <w:lang w:val="en-US"/>
        </w:rPr>
        <w:t>is a programming language, which uses .NET Framework (.NET supports many languages, but the main are: C#, Visual Basic.NET, C++, JScript). It’s developed by Microsoft for .NET.</w:t>
      </w:r>
    </w:p>
    <w:p w:rsidR="00313D35" w:rsidRDefault="00313D35" w:rsidP="008E3A80">
      <w:pPr>
        <w:jc w:val="both"/>
      </w:pPr>
    </w:p>
    <w:p w:rsidR="00313D35" w:rsidRPr="008E3A80" w:rsidRDefault="00313D35" w:rsidP="008E3A80">
      <w:pPr>
        <w:tabs>
          <w:tab w:val="left" w:pos="6090"/>
        </w:tabs>
        <w:rPr>
          <w:color w:val="FF0000"/>
        </w:rPr>
      </w:pPr>
      <w:r>
        <w:tab/>
      </w:r>
    </w:p>
    <w:sectPr w:rsidR="00313D35" w:rsidRPr="008E3A80" w:rsidSect="00313D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A80"/>
    <w:rsid w:val="002E70A2"/>
    <w:rsid w:val="00313D35"/>
    <w:rsid w:val="00361762"/>
    <w:rsid w:val="004A722B"/>
    <w:rsid w:val="008E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E3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academictutorials.com/images/dotnet-framework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143</Words>
  <Characters>816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Differences between C# and </dc:title>
  <dc:subject/>
  <dc:creator>HP</dc:creator>
  <cp:keywords/>
  <dc:description/>
  <cp:lastModifiedBy>HP</cp:lastModifiedBy>
  <cp:revision>2</cp:revision>
  <dcterms:created xsi:type="dcterms:W3CDTF">2015-12-09T21:49:00Z</dcterms:created>
  <dcterms:modified xsi:type="dcterms:W3CDTF">2015-12-09T21:49:00Z</dcterms:modified>
</cp:coreProperties>
</file>